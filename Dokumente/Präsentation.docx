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BE30" w14:textId="77777777" w:rsidR="006B0144" w:rsidRDefault="00FB2ECD">
      <w:r>
        <w:t xml:space="preserve">Präsentation </w:t>
      </w:r>
      <w:proofErr w:type="spellStart"/>
      <w:r>
        <w:t>Flexiflight</w:t>
      </w:r>
      <w:proofErr w:type="spellEnd"/>
    </w:p>
    <w:p w14:paraId="1DA60537" w14:textId="77777777" w:rsidR="006B0144" w:rsidRDefault="006B0144"/>
    <w:p w14:paraId="0522D74A" w14:textId="77777777" w:rsidR="006B0144" w:rsidRDefault="00FB2ECD">
      <w:r>
        <w:t xml:space="preserve">Anfang </w:t>
      </w:r>
      <w:proofErr w:type="spellStart"/>
      <w:r>
        <w:t>Beamer</w:t>
      </w:r>
      <w:proofErr w:type="spellEnd"/>
      <w:r>
        <w:t xml:space="preserve"> aus, </w:t>
      </w:r>
      <w:proofErr w:type="spellStart"/>
      <w:r>
        <w:t>AndroidHandy</w:t>
      </w:r>
      <w:proofErr w:type="spellEnd"/>
      <w:r>
        <w:t xml:space="preserve"> mit Adapter (oder iPhone mit </w:t>
      </w:r>
      <w:proofErr w:type="spellStart"/>
      <w:r>
        <w:t>Mirroring</w:t>
      </w:r>
      <w:proofErr w:type="spellEnd"/>
      <w:r>
        <w:t>). Erzähler und Bediener auf der Bühne.</w:t>
      </w:r>
    </w:p>
    <w:p w14:paraId="24A9F03A" w14:textId="77777777" w:rsidR="006B0144" w:rsidRDefault="00FB2ECD">
      <w:r>
        <w:t xml:space="preserve">Erzähler stellt Bediener vor: „Das ist </w:t>
      </w:r>
      <w:proofErr w:type="spellStart"/>
      <w:r>
        <w:t>xxxxx</w:t>
      </w:r>
      <w:proofErr w:type="spellEnd"/>
      <w:r>
        <w:t xml:space="preserve">, nachdem wir bald Semesterferien haben möchte er sich </w:t>
      </w:r>
      <w:r>
        <w:t>nach billigen Urlauben umschauen. Jedoch weiß er noch nicht wohin er will.</w:t>
      </w:r>
    </w:p>
    <w:p w14:paraId="26719958" w14:textId="77777777" w:rsidR="006B0144" w:rsidRDefault="00FB2ECD">
      <w:r>
        <w:t>Bediener macht Flugvergleichsseite auf und tippt und sucht wild umher</w:t>
      </w:r>
    </w:p>
    <w:p w14:paraId="6F148840" w14:textId="77777777" w:rsidR="006B0144" w:rsidRDefault="00FB2ECD">
      <w:r>
        <w:t xml:space="preserve">Erzähler: </w:t>
      </w:r>
      <w:proofErr w:type="gramStart"/>
      <w:r>
        <w:t>„ xxx</w:t>
      </w:r>
      <w:proofErr w:type="gramEnd"/>
      <w:r>
        <w:t xml:space="preserve"> ist jetzt gefrustet und hat dazu immer keine Reise gefunden.“</w:t>
      </w:r>
    </w:p>
    <w:p w14:paraId="01BC03CD" w14:textId="77777777" w:rsidR="006B0144" w:rsidRDefault="00FB2ECD">
      <w:proofErr w:type="spellStart"/>
      <w:r>
        <w:t>Flexiflight</w:t>
      </w:r>
      <w:proofErr w:type="spellEnd"/>
      <w:r>
        <w:t xml:space="preserve"> wird geöffnet</w:t>
      </w:r>
    </w:p>
    <w:p w14:paraId="24EA8F63" w14:textId="77777777" w:rsidR="006B0144" w:rsidRDefault="00FB2ECD">
      <w:r>
        <w:t>Erzähle</w:t>
      </w:r>
      <w:r>
        <w:t xml:space="preserve">r: „Dafür bieten wir die Lösung mit </w:t>
      </w:r>
      <w:proofErr w:type="spellStart"/>
      <w:r>
        <w:t>Flexiflight</w:t>
      </w:r>
      <w:proofErr w:type="spellEnd"/>
      <w:r>
        <w:t xml:space="preserve">. Einfach eingeben wie lange mange man wegfliegen möchte und die App schlägt einem europaweite </w:t>
      </w:r>
      <w:proofErr w:type="spellStart"/>
      <w:r>
        <w:t>Destinations</w:t>
      </w:r>
      <w:proofErr w:type="spellEnd"/>
      <w:r>
        <w:t xml:space="preserve"> vor. Sortiert nach dem günstigsten Preis und xxx hat die freie Wahl in welchen Urlaub er fliegen möch</w:t>
      </w:r>
      <w:r>
        <w:t>te.</w:t>
      </w:r>
    </w:p>
    <w:p w14:paraId="558BA07C" w14:textId="334E68D0" w:rsidR="006B0144" w:rsidRDefault="00FB2ECD">
      <w:r>
        <w:t xml:space="preserve">Falls man aber schon ein bestimmtes Ziel vor Augen hat wie </w:t>
      </w:r>
      <w:proofErr w:type="spellStart"/>
      <w:r>
        <w:t>yyy</w:t>
      </w:r>
      <w:proofErr w:type="spellEnd"/>
      <w:r>
        <w:t xml:space="preserve"> (jemand anderes kommt auf die Bühne und wird Erzähler</w:t>
      </w:r>
      <w:r>
        <w:t xml:space="preserve">), kann man auch nach </w:t>
      </w:r>
      <w:proofErr w:type="spellStart"/>
      <w:r>
        <w:t>Abflugsort</w:t>
      </w:r>
      <w:proofErr w:type="spellEnd"/>
      <w:r>
        <w:t xml:space="preserve"> und Ankunftsort suchen, </w:t>
      </w:r>
      <w:proofErr w:type="spellStart"/>
      <w:r>
        <w:t>yyy</w:t>
      </w:r>
      <w:proofErr w:type="spellEnd"/>
      <w:r>
        <w:t xml:space="preserve"> weiß aber nur groben Zeitraum wann er fliegen möchte und gibt ihn die App e</w:t>
      </w:r>
      <w:r>
        <w:t>in und sucht sich seinen günstigsten Flug heraus.</w:t>
      </w:r>
    </w:p>
    <w:p w14:paraId="68988585" w14:textId="012AEE0C" w:rsidR="006B0144" w:rsidRDefault="00FB2ECD">
      <w:r>
        <w:t>„Ich wiederum (Anderer Erzähler</w:t>
      </w:r>
      <w:r>
        <w:t xml:space="preserve">) weiß schon wann ich fliegen will und wie lange und von wo nach wo. Die App bietet auch mir die Möglichkeit danach zu suchen (Bediener </w:t>
      </w:r>
      <w:r>
        <w:t>zeigt das).</w:t>
      </w:r>
    </w:p>
    <w:p w14:paraId="3E471C4E" w14:textId="77777777" w:rsidR="006B0144" w:rsidRDefault="006B0144"/>
    <w:p w14:paraId="49159FC5" w14:textId="77777777" w:rsidR="006B0144" w:rsidRDefault="00FB2ECD">
      <w:r>
        <w:t>-Push-</w:t>
      </w:r>
      <w:proofErr w:type="spellStart"/>
      <w:r>
        <w:t>Notification</w:t>
      </w:r>
      <w:proofErr w:type="spellEnd"/>
    </w:p>
    <w:p w14:paraId="5D9F34B0" w14:textId="77777777" w:rsidR="006B0144" w:rsidRDefault="00FB2ECD">
      <w:r>
        <w:t>-Suchfu</w:t>
      </w:r>
      <w:r>
        <w:t>nktion</w:t>
      </w:r>
    </w:p>
    <w:p w14:paraId="3FB521E6" w14:textId="77777777" w:rsidR="006B0144" w:rsidRDefault="00FB2ECD">
      <w:r>
        <w:t>-</w:t>
      </w:r>
      <w:proofErr w:type="spellStart"/>
      <w:r>
        <w:t>Alertseite</w:t>
      </w:r>
      <w:proofErr w:type="spellEnd"/>
    </w:p>
    <w:p w14:paraId="22E245DB" w14:textId="77777777" w:rsidR="006B0144" w:rsidRDefault="00FB2ECD">
      <w:r>
        <w:t>-Alert erstellen</w:t>
      </w:r>
    </w:p>
    <w:p w14:paraId="5D9E991B" w14:textId="77777777" w:rsidR="006B0144" w:rsidRDefault="00FB2ECD">
      <w:r>
        <w:t>-Alert löschen</w:t>
      </w:r>
    </w:p>
    <w:sectPr w:rsidR="006B014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A2E80" w14:textId="77777777" w:rsidR="00000000" w:rsidRDefault="00FB2ECD">
      <w:r>
        <w:separator/>
      </w:r>
    </w:p>
  </w:endnote>
  <w:endnote w:type="continuationSeparator" w:id="0">
    <w:p w14:paraId="7341F4FD" w14:textId="77777777" w:rsidR="00000000" w:rsidRDefault="00FB2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483A4" w14:textId="77777777" w:rsidR="00000000" w:rsidRDefault="00FB2ECD">
      <w:r>
        <w:rPr>
          <w:color w:val="000000"/>
        </w:rPr>
        <w:separator/>
      </w:r>
    </w:p>
  </w:footnote>
  <w:footnote w:type="continuationSeparator" w:id="0">
    <w:p w14:paraId="2C210A17" w14:textId="77777777" w:rsidR="00000000" w:rsidRDefault="00FB2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B0144"/>
    <w:rsid w:val="006B0144"/>
    <w:rsid w:val="00FB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99DC1"/>
  <w15:docId w15:val="{31EC870C-95C9-441C-80CD-DD93D4CF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Ruddigkeit</dc:creator>
  <cp:lastModifiedBy>Marc Ruddigkeit</cp:lastModifiedBy>
  <cp:revision>2</cp:revision>
  <dcterms:created xsi:type="dcterms:W3CDTF">2023-05-08T06:31:00Z</dcterms:created>
  <dcterms:modified xsi:type="dcterms:W3CDTF">2023-05-08T06:31:00Z</dcterms:modified>
</cp:coreProperties>
</file>